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  <w:tblCaption w:val="Flyer layout"/>
      </w:tblPr>
      <w:tblGrid>
        <w:gridCol w:w="6516"/>
        <w:gridCol w:w="4284"/>
      </w:tblGrid>
      <w:tr w:rsidR="00767435" w14:paraId="32485119" w14:textId="77777777" w:rsidTr="00236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30684F2" w14:textId="77777777" w:rsidR="00767435" w:rsidRDefault="00000000">
            <w:pPr>
              <w:spacing w:after="80"/>
            </w:pPr>
            <w:r>
              <w:rPr>
                <w:noProof/>
              </w:rPr>
              <w:drawing>
                <wp:inline distT="0" distB="0" distL="0" distR="0" wp14:anchorId="31230586" wp14:editId="50CDF793">
                  <wp:extent cx="4003404" cy="4564380"/>
                  <wp:effectExtent l="0" t="0" r="0" b="0"/>
                  <wp:docPr id="1" name="Picture 1" title="Photo of canoes at a boathouse on a l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895" cy="462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46900553"/>
              <w:placeholder>
                <w:docPart w:val="47B0CF271BFE8F4D92015DA0382F1F77"/>
              </w:placeholder>
              <w:temporary/>
              <w:showingPlcHdr/>
              <w15:appearance w15:val="hidden"/>
            </w:sdtPr>
            <w:sdtContent>
              <w:p w14:paraId="7C26F7AD" w14:textId="77777777" w:rsidR="00767435" w:rsidRDefault="00000000">
                <w:pPr>
                  <w:pStyle w:val="Heading1"/>
                  <w:rPr>
                    <w:b/>
                    <w:bCs w:val="0"/>
                  </w:rPr>
                </w:pPr>
                <w:r>
                  <w:t>For Sale!</w:t>
                </w:r>
              </w:p>
            </w:sdtContent>
          </w:sdt>
          <w:p w14:paraId="6A97D125" w14:textId="77777777" w:rsidR="007312C7" w:rsidRDefault="007312C7" w:rsidP="007312C7">
            <w:pPr>
              <w:rPr>
                <w:b/>
                <w:bCs w:val="0"/>
              </w:rPr>
            </w:pPr>
          </w:p>
          <w:p w14:paraId="6554F703" w14:textId="13280BA1" w:rsidR="007312C7" w:rsidRDefault="007312C7" w:rsidP="007312C7">
            <w:pPr>
              <w:rPr>
                <w:b/>
                <w:bCs w:val="0"/>
              </w:rPr>
            </w:pPr>
            <w:r>
              <w:t>Address:</w:t>
            </w:r>
            <w:r w:rsidR="00182051">
              <w:t xml:space="preserve"> </w:t>
            </w:r>
            <w:r>
              <w:t>address</w:t>
            </w:r>
          </w:p>
          <w:p w14:paraId="3134CA70" w14:textId="77777777" w:rsidR="000928DC" w:rsidRDefault="000928DC" w:rsidP="007312C7">
            <w:pPr>
              <w:rPr>
                <w:b/>
                <w:bCs w:val="0"/>
              </w:rPr>
            </w:pPr>
          </w:p>
          <w:p w14:paraId="286F2FCB" w14:textId="77777777" w:rsidR="000928DC" w:rsidRDefault="000928DC" w:rsidP="007312C7">
            <w:pPr>
              <w:rPr>
                <w:b/>
                <w:bCs w:val="0"/>
              </w:rPr>
            </w:pPr>
          </w:p>
          <w:p w14:paraId="46DCC06E" w14:textId="3B6762F8" w:rsidR="000928DC" w:rsidRPr="007312C7" w:rsidRDefault="000928DC" w:rsidP="007312C7">
            <w:r>
              <w:t>Created</w:t>
            </w:r>
            <w:r w:rsidR="009C0330">
              <w:t xml:space="preserve"> b</w:t>
            </w:r>
            <w:r>
              <w:t>y:</w:t>
            </w:r>
            <w:r w:rsidR="00182051">
              <w:t xml:space="preserve"> </w:t>
            </w:r>
            <w:r>
              <w:t>email</w:t>
            </w:r>
          </w:p>
          <w:p w14:paraId="2F3C45A1" w14:textId="77777777" w:rsidR="00767435" w:rsidRDefault="00767435">
            <w:pPr>
              <w:pStyle w:val="Heading4"/>
              <w:rPr>
                <w:b/>
                <w:bCs w:val="0"/>
              </w:rPr>
            </w:pPr>
          </w:p>
          <w:p w14:paraId="7B2555E1" w14:textId="4698A61E" w:rsidR="00142A39" w:rsidRPr="00142A39" w:rsidRDefault="00142A39" w:rsidP="00142A39"/>
        </w:tc>
        <w:tc>
          <w:tcPr>
            <w:tcW w:w="4284" w:type="dxa"/>
          </w:tcPr>
          <w:p w14:paraId="617A433E" w14:textId="3C37F19B" w:rsidR="00631534" w:rsidRPr="00631534" w:rsidRDefault="00631534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Living</w:t>
            </w:r>
            <w:r w:rsidR="009C0330">
              <w:t xml:space="preserve"> a</w:t>
            </w:r>
            <w:r>
              <w:t>rea:</w:t>
            </w:r>
            <w:r w:rsidR="00182051">
              <w:t xml:space="preserve"> </w:t>
            </w:r>
            <w:r w:rsidR="009C0330">
              <w:t xml:space="preserve"> </w:t>
            </w:r>
            <w:proofErr w:type="spellStart"/>
            <w:r>
              <w:t>living_area</w:t>
            </w:r>
            <w:proofErr w:type="spellEnd"/>
          </w:p>
          <w:p w14:paraId="62C4D0CB" w14:textId="12387F11" w:rsidR="00142A39" w:rsidRDefault="00142A39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Bathrooms:</w:t>
            </w:r>
            <w:r w:rsidR="00182051">
              <w:t xml:space="preserve"> </w:t>
            </w:r>
            <w:proofErr w:type="spellStart"/>
            <w:r>
              <w:t>number_of_bathrooms</w:t>
            </w:r>
            <w:proofErr w:type="spellEnd"/>
          </w:p>
          <w:p w14:paraId="3E2D105C" w14:textId="1C6F5AB6" w:rsidR="00142A39" w:rsidRDefault="00142A39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Bedrooms:</w:t>
            </w:r>
            <w:r w:rsidR="00182051">
              <w:t xml:space="preserve"> </w:t>
            </w:r>
            <w:proofErr w:type="spellStart"/>
            <w:r>
              <w:t>number_of_bedrooms</w:t>
            </w:r>
            <w:proofErr w:type="spellEnd"/>
          </w:p>
          <w:p w14:paraId="1B938F45" w14:textId="76F7C00C" w:rsidR="00142A39" w:rsidRDefault="00142A39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Condition:</w:t>
            </w:r>
            <w:r w:rsidR="00182051">
              <w:t xml:space="preserve"> </w:t>
            </w:r>
            <w:r>
              <w:t>condition</w:t>
            </w:r>
          </w:p>
          <w:p w14:paraId="5064D121" w14:textId="11105215" w:rsidR="00142A39" w:rsidRDefault="00142A39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Energy</w:t>
            </w:r>
            <w:r w:rsidR="009C0330">
              <w:t xml:space="preserve"> l</w:t>
            </w:r>
            <w:r>
              <w:t>abel</w:t>
            </w:r>
            <w:r w:rsidR="008327C5">
              <w:t>:</w:t>
            </w:r>
            <w:r w:rsidR="00182051">
              <w:t xml:space="preserve"> </w:t>
            </w:r>
            <w:proofErr w:type="spellStart"/>
            <w:r>
              <w:t>energy_label</w:t>
            </w:r>
            <w:proofErr w:type="spellEnd"/>
          </w:p>
          <w:p w14:paraId="66F6DAB9" w14:textId="48C29437" w:rsidR="00142A39" w:rsidRDefault="00142A39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Building</w:t>
            </w:r>
            <w:r w:rsidR="009C0330">
              <w:t xml:space="preserve"> y</w:t>
            </w:r>
            <w:r>
              <w:t>ear:</w:t>
            </w:r>
            <w:r w:rsidR="00182051">
              <w:t xml:space="preserve"> </w:t>
            </w:r>
            <w:proofErr w:type="spellStart"/>
            <w:r>
              <w:t>building_year</w:t>
            </w:r>
            <w:proofErr w:type="spellEnd"/>
          </w:p>
          <w:p w14:paraId="7F9D9EEE" w14:textId="4FD43A69" w:rsidR="00142A39" w:rsidRDefault="00142A39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Sale</w:t>
            </w:r>
            <w:r w:rsidR="009C0330">
              <w:t xml:space="preserve"> p</w:t>
            </w:r>
            <w:r>
              <w:t>rice:</w:t>
            </w:r>
            <w:r w:rsidR="00182051">
              <w:t xml:space="preserve"> </w:t>
            </w:r>
            <w:proofErr w:type="spellStart"/>
            <w:r>
              <w:t>sale_price</w:t>
            </w:r>
            <w:proofErr w:type="spellEnd"/>
          </w:p>
          <w:p w14:paraId="30975B89" w14:textId="77777777" w:rsidR="000928DC" w:rsidRDefault="000928DC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</w:p>
          <w:p w14:paraId="55B59600" w14:textId="26499065" w:rsidR="00F04404" w:rsidRPr="00142A39" w:rsidRDefault="00F04404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</w:p>
        </w:tc>
      </w:tr>
    </w:tbl>
    <w:p w14:paraId="1B5BF06B" w14:textId="77777777" w:rsidR="00767435" w:rsidRDefault="00767435"/>
    <w:sectPr w:rsidR="00767435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39"/>
    <w:rsid w:val="000928DC"/>
    <w:rsid w:val="00142A39"/>
    <w:rsid w:val="00182051"/>
    <w:rsid w:val="00236D25"/>
    <w:rsid w:val="0027322E"/>
    <w:rsid w:val="00631534"/>
    <w:rsid w:val="00661B53"/>
    <w:rsid w:val="006C1A4A"/>
    <w:rsid w:val="006D58DE"/>
    <w:rsid w:val="007312C7"/>
    <w:rsid w:val="00767435"/>
    <w:rsid w:val="00771FC8"/>
    <w:rsid w:val="007C6392"/>
    <w:rsid w:val="008327C5"/>
    <w:rsid w:val="008753F5"/>
    <w:rsid w:val="00941227"/>
    <w:rsid w:val="009C0330"/>
    <w:rsid w:val="00A0460A"/>
    <w:rsid w:val="00A70CD9"/>
    <w:rsid w:val="00B02211"/>
    <w:rsid w:val="00D30B4A"/>
    <w:rsid w:val="00DA7F34"/>
    <w:rsid w:val="00F04404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9BE59"/>
  <w15:chartTrackingRefBased/>
  <w15:docId w15:val="{B247155E-7B66-3041-80D1-B2CA8F71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Light">
    <w:name w:val="Grid Table Light"/>
    <w:basedOn w:val="TableNormal"/>
    <w:uiPriority w:val="40"/>
    <w:rsid w:val="00142A3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2A3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ykeminyan/Library/Containers/com.microsoft.Word/Data/Library/Application%20Support/Microsoft/Office/16.0/DTS/en-AM%7bDC365024-9AEF-714D-9C09-2CC77B03DD33%7d/%7bA0D5E360-BEC8-B443-8D30-F8BEAEAF02A3%7dtf100020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B0CF271BFE8F4D92015DA0382F1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9258-6C1E-6443-A238-94AEAE49CAD8}"/>
      </w:docPartPr>
      <w:docPartBody>
        <w:p w:rsidR="006B51F5" w:rsidRDefault="00000000">
          <w:pPr>
            <w:pStyle w:val="47B0CF271BFE8F4D92015DA0382F1F77"/>
          </w:pPr>
          <w:r>
            <w:t>For Sale!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C"/>
    <w:rsid w:val="00146924"/>
    <w:rsid w:val="001C72D3"/>
    <w:rsid w:val="001E1F75"/>
    <w:rsid w:val="00257A7C"/>
    <w:rsid w:val="00294E59"/>
    <w:rsid w:val="002F14FD"/>
    <w:rsid w:val="00471221"/>
    <w:rsid w:val="004C23A3"/>
    <w:rsid w:val="004D1FF2"/>
    <w:rsid w:val="0053350E"/>
    <w:rsid w:val="00547E12"/>
    <w:rsid w:val="006B51F5"/>
    <w:rsid w:val="00735B72"/>
    <w:rsid w:val="00752B7C"/>
    <w:rsid w:val="007D05EF"/>
    <w:rsid w:val="007F38BA"/>
    <w:rsid w:val="008756AC"/>
    <w:rsid w:val="00986E4F"/>
    <w:rsid w:val="00AD5E0D"/>
    <w:rsid w:val="00C219C8"/>
    <w:rsid w:val="00E01F94"/>
    <w:rsid w:val="00F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0CF271BFE8F4D92015DA0382F1F77">
    <w:name w:val="47B0CF271BFE8F4D92015DA0382F1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{A0D5E360-BEC8-B443-8D30-F8BEAEAF02A3}tf10002087.dotx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Living area</dc:subject>
  <dc:creator>Microsoft Office User</dc:creator>
  <cp:keywords/>
  <dc:description/>
  <cp:lastModifiedBy>Hayk Eminyan</cp:lastModifiedBy>
  <cp:revision>23</cp:revision>
  <dcterms:created xsi:type="dcterms:W3CDTF">2024-02-09T08:35:00Z</dcterms:created>
  <dcterms:modified xsi:type="dcterms:W3CDTF">2024-02-09T20:58:00Z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